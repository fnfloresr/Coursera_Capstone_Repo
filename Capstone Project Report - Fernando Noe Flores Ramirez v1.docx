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D21A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F7BAE22" wp14:editId="56D41B0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18C6F56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01344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1CC83C" wp14:editId="453A7B97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0E34F8" w14:textId="1F5F2EE9" w:rsidR="00D077E9" w:rsidRPr="00D86945" w:rsidRDefault="0038469E" w:rsidP="0038469E">
                                  <w:pPr>
                                    <w:pStyle w:val="Title"/>
                                  </w:pPr>
                                  <w:r>
                                    <w:t xml:space="preserve">Capstone Project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1CC8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580E34F8" w14:textId="1F5F2EE9" w:rsidR="00D077E9" w:rsidRPr="00D86945" w:rsidRDefault="0038469E" w:rsidP="0038469E">
                            <w:pPr>
                              <w:pStyle w:val="Title"/>
                            </w:pPr>
                            <w:r>
                              <w:t xml:space="preserve">Capstone Project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C3F402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A428DE" wp14:editId="07C0C4C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88F79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5F6A922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397E9F1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77CDC7AE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39EA530105B44C1BA3E75AE2C1075AC"/>
              </w:placeholder>
              <w15:appearance w15:val="hidden"/>
            </w:sdtPr>
            <w:sdtEndPr/>
            <w:sdtContent>
              <w:p w14:paraId="62C32403" w14:textId="43827AFC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4501C4">
                  <w:rPr>
                    <w:rStyle w:val="SubtitleChar"/>
                    <w:b w:val="0"/>
                    <w:noProof/>
                  </w:rPr>
                  <w:t>February 6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73497CC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94926EA" wp14:editId="566689B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443FF5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545AC06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CE53D38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6A5B6B" w14:textId="163F77FD" w:rsidR="00D077E9" w:rsidRDefault="00EC32BD" w:rsidP="00D077E9">
            <w:sdt>
              <w:sdtPr>
                <w:id w:val="-1740469667"/>
                <w:placeholder>
                  <w:docPart w:val="19634706854E4ACB95D764A8A3A8493B"/>
                </w:placeholder>
                <w15:appearance w15:val="hidden"/>
              </w:sdtPr>
              <w:sdtEndPr/>
              <w:sdtContent>
                <w:r w:rsidR="000C0011">
                  <w:t>fnfloresr@outlook.com</w:t>
                </w:r>
              </w:sdtContent>
            </w:sdt>
          </w:p>
          <w:p w14:paraId="2841FC0D" w14:textId="525E7BB9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FC6F2BA415CB4CDAB1ED13F12D983E9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821B4">
                  <w:t>Fernando Noe Flores Ramirez</w:t>
                </w:r>
              </w:sdtContent>
            </w:sdt>
          </w:p>
          <w:p w14:paraId="066F52F2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C726023" w14:textId="1D8AD1EA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F2504D" wp14:editId="71A3B215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596FC" id="Rectangle 2" o:spid="_x0000_s1026" alt="colored rectangle" style="position:absolute;margin-left:-58.8pt;margin-top:525.2pt;width:611.1pt;height:265.7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3700DC0" wp14:editId="1CCC4449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C9AA4" id="Rectangle 3" o:spid="_x0000_s1026" alt="white rectangle for text on cover" style="position:absolute;margin-left:-16.15pt;margin-top:70.9pt;width:310.15pt;height:651pt;z-index:-2516582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3ADEF75B" w14:textId="2418DC03" w:rsidR="00D077E9" w:rsidRDefault="0038469E" w:rsidP="00D077E9">
      <w:pPr>
        <w:pStyle w:val="Heading1"/>
      </w:pPr>
      <w:r>
        <w:lastRenderedPageBreak/>
        <w:t>Assignment Capstone Project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E098B83" w14:textId="77777777" w:rsidTr="00F36065">
        <w:trPr>
          <w:trHeight w:val="3546"/>
        </w:trPr>
        <w:tc>
          <w:tcPr>
            <w:tcW w:w="9999" w:type="dxa"/>
          </w:tcPr>
          <w:p w14:paraId="1D35500F" w14:textId="41BA3891" w:rsidR="000A2AB4" w:rsidRPr="004647F5" w:rsidRDefault="00CE1064" w:rsidP="00CE1064">
            <w:pPr>
              <w:pStyle w:val="Heading2"/>
            </w:pPr>
            <w:r w:rsidRPr="004647F5">
              <w:lastRenderedPageBreak/>
              <w:t>Description</w:t>
            </w:r>
            <w:r w:rsidR="000A2AB4" w:rsidRPr="004647F5">
              <w:t xml:space="preserve"> of the problem</w:t>
            </w:r>
          </w:p>
          <w:p w14:paraId="64BB4CB8" w14:textId="2489F67A" w:rsidR="00502767" w:rsidRPr="004647F5" w:rsidRDefault="00BB3070" w:rsidP="00DF027C">
            <w:pPr>
              <w:pStyle w:val="Content"/>
            </w:pPr>
            <w:r>
              <w:t>I will use an actual situation I need to define for my next trip to Tokyo, Japan but I think this idea may be converted into an application where anyone may indicate a target city and what activity is desired and application may return options that may be refined time a time</w:t>
            </w:r>
            <w:r w:rsidR="00EF045A">
              <w:t xml:space="preserve"> based on rankings people gave to them and location</w:t>
            </w:r>
            <w:r>
              <w:t xml:space="preserve">, </w:t>
            </w:r>
            <w:r w:rsidR="00EF045A">
              <w:t xml:space="preserve">so, </w:t>
            </w:r>
            <w:r w:rsidR="00353E74">
              <w:t xml:space="preserve">people may decide to </w:t>
            </w:r>
            <w:r w:rsidR="00C9121B">
              <w:t xml:space="preserve">be near a certain area instead or other, </w:t>
            </w:r>
            <w:r>
              <w:t>this case only applies as a proof of concept. The argumentation of the case is as follows: </w:t>
            </w:r>
          </w:p>
          <w:p w14:paraId="2437E21C" w14:textId="77777777" w:rsidR="00502767" w:rsidRPr="004647F5" w:rsidRDefault="00502767" w:rsidP="00DF027C">
            <w:pPr>
              <w:pStyle w:val="Content"/>
            </w:pPr>
          </w:p>
          <w:p w14:paraId="6C37A41E" w14:textId="3FEA66E7" w:rsidR="00FF6BED" w:rsidRPr="004647F5" w:rsidRDefault="00502767" w:rsidP="00DF027C">
            <w:pPr>
              <w:pStyle w:val="Content"/>
            </w:pPr>
            <w:r w:rsidRPr="004647F5">
              <w:t>I am planning to visit Tokyo late 2021</w:t>
            </w:r>
            <w:r w:rsidR="00CE1064" w:rsidRPr="004647F5">
              <w:t xml:space="preserve"> or early 2022</w:t>
            </w:r>
            <w:r w:rsidRPr="004647F5">
              <w:t xml:space="preserve">, one of </w:t>
            </w:r>
            <w:r w:rsidR="006E208F" w:rsidRPr="004647F5">
              <w:t xml:space="preserve">my main expectations </w:t>
            </w:r>
            <w:r w:rsidR="002E339F" w:rsidRPr="004647F5">
              <w:t xml:space="preserve">regarding this trip </w:t>
            </w:r>
            <w:r w:rsidRPr="004647F5">
              <w:t xml:space="preserve">is to </w:t>
            </w:r>
            <w:r w:rsidR="00610F31" w:rsidRPr="004647F5">
              <w:t xml:space="preserve">define an accommodation </w:t>
            </w:r>
            <w:r w:rsidR="00F1277D" w:rsidRPr="004647F5">
              <w:t xml:space="preserve">in Tokyo </w:t>
            </w:r>
            <w:r w:rsidR="00C9121B">
              <w:t xml:space="preserve">Metropolitan area </w:t>
            </w:r>
            <w:r w:rsidR="00610F31" w:rsidRPr="004647F5">
              <w:t xml:space="preserve">with a </w:t>
            </w:r>
            <w:r w:rsidR="006A64B8" w:rsidRPr="004647F5">
              <w:t>plenty</w:t>
            </w:r>
            <w:r w:rsidR="00610F31" w:rsidRPr="004647F5">
              <w:t xml:space="preserve"> options of food variety </w:t>
            </w:r>
            <w:r w:rsidR="001C10B9" w:rsidRPr="004647F5">
              <w:t xml:space="preserve">and quality </w:t>
            </w:r>
            <w:r w:rsidR="00F1277D" w:rsidRPr="004647F5">
              <w:t xml:space="preserve">keep an eye in my </w:t>
            </w:r>
            <w:r w:rsidR="006A64B8" w:rsidRPr="004647F5">
              <w:t>favorite</w:t>
            </w:r>
            <w:r w:rsidR="00F1277D" w:rsidRPr="004647F5">
              <w:t xml:space="preserve">s, </w:t>
            </w:r>
            <w:r w:rsidR="006A64B8" w:rsidRPr="004647F5">
              <w:t>sushi bars</w:t>
            </w:r>
            <w:r w:rsidR="00C25148">
              <w:t xml:space="preserve"> (this is my case but this will be </w:t>
            </w:r>
            <w:r w:rsidR="003342E5">
              <w:t>other by choice)</w:t>
            </w:r>
            <w:r w:rsidR="006A64B8" w:rsidRPr="004647F5">
              <w:t xml:space="preserve">, my </w:t>
            </w:r>
            <w:r w:rsidR="0071631A" w:rsidRPr="004647F5">
              <w:t xml:space="preserve">goal </w:t>
            </w:r>
            <w:r w:rsidR="006A64B8" w:rsidRPr="004647F5">
              <w:t xml:space="preserve">is to have </w:t>
            </w:r>
            <w:r w:rsidR="0071631A" w:rsidRPr="004647F5">
              <w:t xml:space="preserve">full </w:t>
            </w:r>
            <w:r w:rsidR="006A64B8" w:rsidRPr="004647F5">
              <w:t xml:space="preserve">access by walk </w:t>
            </w:r>
            <w:r w:rsidR="00F1277D" w:rsidRPr="004647F5">
              <w:t>from the hotels I plan to stay</w:t>
            </w:r>
            <w:r w:rsidR="0071631A" w:rsidRPr="004647F5">
              <w:t xml:space="preserve"> to the best restaurants</w:t>
            </w:r>
            <w:r w:rsidR="00503FAD" w:rsidRPr="004647F5">
              <w:t xml:space="preserve"> near around</w:t>
            </w:r>
            <w:r w:rsidR="00F1277D" w:rsidRPr="004647F5">
              <w:t xml:space="preserve">, </w:t>
            </w:r>
            <w:r w:rsidR="00AA40AE" w:rsidRPr="004647F5">
              <w:t>I mean</w:t>
            </w:r>
            <w:r w:rsidR="0071631A" w:rsidRPr="004647F5">
              <w:t>,</w:t>
            </w:r>
            <w:r w:rsidR="00AA40AE" w:rsidRPr="004647F5">
              <w:t xml:space="preserve"> I need to define one </w:t>
            </w:r>
            <w:r w:rsidR="00334F50" w:rsidRPr="004647F5">
              <w:t>neighborhood</w:t>
            </w:r>
            <w:r w:rsidR="00AA40AE" w:rsidRPr="004647F5">
              <w:t xml:space="preserve"> to stay most of the </w:t>
            </w:r>
            <w:r w:rsidR="00334F50" w:rsidRPr="004647F5">
              <w:t xml:space="preserve">time, based on my research two </w:t>
            </w:r>
            <w:r w:rsidR="008A2A9F" w:rsidRPr="004647F5">
              <w:t>boroughs</w:t>
            </w:r>
            <w:r w:rsidR="00334F50" w:rsidRPr="004647F5">
              <w:t xml:space="preserve"> are the most interesting </w:t>
            </w:r>
            <w:r w:rsidR="00DB2E15" w:rsidRPr="004647F5">
              <w:t xml:space="preserve">to get a good </w:t>
            </w:r>
            <w:r w:rsidR="004A38E4" w:rsidRPr="004647F5">
              <w:t xml:space="preserve">and affordable </w:t>
            </w:r>
            <w:r w:rsidR="00DB2E15" w:rsidRPr="004647F5">
              <w:t>hotel</w:t>
            </w:r>
            <w:r w:rsidR="008A2A9F" w:rsidRPr="004647F5">
              <w:t xml:space="preserve">, attractions and of course, food, </w:t>
            </w:r>
            <w:r w:rsidR="0071684C" w:rsidRPr="004647F5">
              <w:t>those are</w:t>
            </w:r>
            <w:r w:rsidR="00DB2E15" w:rsidRPr="004647F5">
              <w:t xml:space="preserve"> Asakusa and </w:t>
            </w:r>
            <w:r w:rsidR="00FF6BED" w:rsidRPr="004647F5">
              <w:t xml:space="preserve">Shinjuku, </w:t>
            </w:r>
            <w:r w:rsidR="0071684C" w:rsidRPr="004647F5">
              <w:t xml:space="preserve">the </w:t>
            </w:r>
            <w:r w:rsidR="00FF6BED" w:rsidRPr="004647F5">
              <w:t xml:space="preserve">first one is </w:t>
            </w:r>
            <w:r w:rsidR="0071684C" w:rsidRPr="004647F5">
              <w:t xml:space="preserve">well known </w:t>
            </w:r>
            <w:r w:rsidR="00FF6BED" w:rsidRPr="004647F5">
              <w:t>traditional</w:t>
            </w:r>
            <w:r w:rsidR="0071684C" w:rsidRPr="004647F5">
              <w:t xml:space="preserve"> site </w:t>
            </w:r>
            <w:r w:rsidR="00FF6BED" w:rsidRPr="004647F5">
              <w:t xml:space="preserve">and </w:t>
            </w:r>
            <w:r w:rsidR="0071684C" w:rsidRPr="004647F5">
              <w:t xml:space="preserve">the </w:t>
            </w:r>
            <w:r w:rsidR="00FF6BED" w:rsidRPr="004647F5">
              <w:t xml:space="preserve">second one </w:t>
            </w:r>
            <w:r w:rsidR="0071684C" w:rsidRPr="004647F5">
              <w:t xml:space="preserve">is </w:t>
            </w:r>
            <w:r w:rsidR="00FF6BED" w:rsidRPr="004647F5">
              <w:t>most known by nightlife and shopping</w:t>
            </w:r>
            <w:r w:rsidR="00260C2A" w:rsidRPr="004647F5">
              <w:t>, in any case, I need to choose just one neighborhood to stay</w:t>
            </w:r>
            <w:r w:rsidR="00CA04D5" w:rsidRPr="004647F5">
              <w:t>, therefore, neighborhood fight will be between those sites</w:t>
            </w:r>
            <w:r w:rsidR="00260C2A" w:rsidRPr="004647F5">
              <w:t>.</w:t>
            </w:r>
          </w:p>
          <w:p w14:paraId="23C2241E" w14:textId="77777777" w:rsidR="00260C2A" w:rsidRPr="004647F5" w:rsidRDefault="00260C2A" w:rsidP="00D1454E">
            <w:pPr>
              <w:pStyle w:val="Content"/>
            </w:pPr>
          </w:p>
          <w:p w14:paraId="53575E1D" w14:textId="2F725B7B" w:rsidR="00D1454E" w:rsidRPr="004647F5" w:rsidRDefault="001F7BC9" w:rsidP="00D1454E">
            <w:pPr>
              <w:pStyle w:val="Content"/>
            </w:pPr>
            <w:r w:rsidRPr="004647F5">
              <w:t xml:space="preserve">Well, the aim of this project is to identify </w:t>
            </w:r>
            <w:r w:rsidR="00260C2A" w:rsidRPr="004647F5">
              <w:t xml:space="preserve">which </w:t>
            </w:r>
            <w:r w:rsidR="0082712F" w:rsidRPr="004647F5">
              <w:t>neighborhood</w:t>
            </w:r>
            <w:r w:rsidR="00260C2A" w:rsidRPr="004647F5">
              <w:t xml:space="preserve"> </w:t>
            </w:r>
            <w:r w:rsidR="007A3A4F" w:rsidRPr="004647F5">
              <w:t xml:space="preserve">is better </w:t>
            </w:r>
            <w:r w:rsidR="00CA04D5" w:rsidRPr="004647F5">
              <w:t xml:space="preserve">in terms of </w:t>
            </w:r>
            <w:r w:rsidR="00E3630A" w:rsidRPr="004647F5">
              <w:t>high-quality</w:t>
            </w:r>
            <w:r w:rsidR="00CA04D5" w:rsidRPr="004647F5">
              <w:t xml:space="preserve"> </w:t>
            </w:r>
            <w:r w:rsidR="003569B3" w:rsidRPr="004647F5">
              <w:t xml:space="preserve">sushi </w:t>
            </w:r>
            <w:r w:rsidR="00A81B9D" w:rsidRPr="004647F5">
              <w:t xml:space="preserve">bars </w:t>
            </w:r>
            <w:r w:rsidR="003569B3" w:rsidRPr="004647F5">
              <w:t xml:space="preserve">restaurants </w:t>
            </w:r>
            <w:r w:rsidR="007A3A4F" w:rsidRPr="004647F5">
              <w:t xml:space="preserve">locations </w:t>
            </w:r>
            <w:r w:rsidR="003569B3" w:rsidRPr="004647F5">
              <w:t xml:space="preserve">near </w:t>
            </w:r>
            <w:r w:rsidR="007A3A4F" w:rsidRPr="004647F5">
              <w:t xml:space="preserve">the hotels and based on the </w:t>
            </w:r>
            <w:r w:rsidR="003569B3" w:rsidRPr="004647F5">
              <w:t>previous customer’s rankings</w:t>
            </w:r>
            <w:r w:rsidR="005B7E39" w:rsidRPr="004647F5">
              <w:t xml:space="preserve"> we may check </w:t>
            </w:r>
            <w:r w:rsidR="00E3630A" w:rsidRPr="004647F5">
              <w:t xml:space="preserve">it </w:t>
            </w:r>
            <w:r w:rsidR="005B7E39" w:rsidRPr="004647F5">
              <w:t xml:space="preserve">out in </w:t>
            </w:r>
            <w:proofErr w:type="gramStart"/>
            <w:r w:rsidR="005B7E39" w:rsidRPr="004647F5">
              <w:t>Foursquare</w:t>
            </w:r>
            <w:proofErr w:type="gramEnd"/>
            <w:r w:rsidR="003342E5">
              <w:t xml:space="preserve"> but it would be in any other site with that information</w:t>
            </w:r>
            <w:r w:rsidR="00DC1B0C" w:rsidRPr="004647F5">
              <w:t xml:space="preserve">, </w:t>
            </w:r>
            <w:r w:rsidR="005B7E39" w:rsidRPr="004647F5">
              <w:t xml:space="preserve">in order to that, </w:t>
            </w:r>
            <w:r w:rsidR="00DC1B0C" w:rsidRPr="004647F5">
              <w:t xml:space="preserve">I will define some </w:t>
            </w:r>
            <w:r w:rsidR="0082712F" w:rsidRPr="004647F5">
              <w:t>criteria</w:t>
            </w:r>
            <w:r w:rsidR="00DC1B0C" w:rsidRPr="004647F5">
              <w:t xml:space="preserve"> to be applicable to my project</w:t>
            </w:r>
            <w:r w:rsidR="003830CA" w:rsidRPr="004647F5">
              <w:t>:</w:t>
            </w:r>
          </w:p>
          <w:p w14:paraId="0EAE5918" w14:textId="77777777" w:rsidR="00D1454E" w:rsidRPr="004647F5" w:rsidRDefault="00D1454E" w:rsidP="00D1454E">
            <w:pPr>
              <w:pStyle w:val="Content"/>
            </w:pPr>
          </w:p>
          <w:p w14:paraId="235F7509" w14:textId="7D47C21E" w:rsidR="00D417AF" w:rsidRPr="004647F5" w:rsidRDefault="003830CA" w:rsidP="00D1454E">
            <w:pPr>
              <w:pStyle w:val="Content"/>
              <w:numPr>
                <w:ilvl w:val="0"/>
                <w:numId w:val="4"/>
              </w:numPr>
            </w:pPr>
            <w:r w:rsidRPr="004647F5">
              <w:t>I will use actual address of t</w:t>
            </w:r>
            <w:r w:rsidR="0082712F" w:rsidRPr="004647F5">
              <w:t xml:space="preserve">wo </w:t>
            </w:r>
            <w:r w:rsidRPr="004647F5">
              <w:t>hotels</w:t>
            </w:r>
            <w:r w:rsidR="00A64979" w:rsidRPr="004647F5">
              <w:t>, one in Asakusa</w:t>
            </w:r>
            <w:r w:rsidR="005B7E39" w:rsidRPr="004647F5">
              <w:t>, Taito City</w:t>
            </w:r>
            <w:r w:rsidR="00A64979" w:rsidRPr="004647F5">
              <w:t xml:space="preserve"> and the other </w:t>
            </w:r>
            <w:r w:rsidR="005B7E39" w:rsidRPr="004647F5">
              <w:t xml:space="preserve">one </w:t>
            </w:r>
            <w:r w:rsidR="00A64979" w:rsidRPr="004647F5">
              <w:t>in Shinjuku</w:t>
            </w:r>
            <w:r w:rsidR="005B7E39" w:rsidRPr="004647F5">
              <w:t xml:space="preserve">, </w:t>
            </w:r>
            <w:r w:rsidR="002434E1" w:rsidRPr="004647F5">
              <w:t>Shinjuku</w:t>
            </w:r>
            <w:r w:rsidR="00A45594" w:rsidRPr="004647F5">
              <w:t xml:space="preserve"> City, both are in the Tokyo Metropolitan ar</w:t>
            </w:r>
            <w:r w:rsidR="00D417AF" w:rsidRPr="004647F5">
              <w:t>ea.</w:t>
            </w:r>
          </w:p>
          <w:p w14:paraId="57CFDA1C" w14:textId="5BEF3CD0" w:rsidR="00D417AF" w:rsidRPr="004647F5" w:rsidRDefault="00D417AF" w:rsidP="00D1454E">
            <w:pPr>
              <w:pStyle w:val="Content"/>
              <w:numPr>
                <w:ilvl w:val="0"/>
                <w:numId w:val="4"/>
              </w:numPr>
            </w:pPr>
            <w:r w:rsidRPr="004647F5">
              <w:t>The addresses of those hotels are as follows:</w:t>
            </w:r>
          </w:p>
          <w:p w14:paraId="03FCCCD6" w14:textId="65398479" w:rsidR="00D417AF" w:rsidRPr="004647F5" w:rsidRDefault="00E46C4F" w:rsidP="00E46C4F">
            <w:pPr>
              <w:pStyle w:val="Content"/>
              <w:numPr>
                <w:ilvl w:val="1"/>
                <w:numId w:val="4"/>
              </w:numPr>
            </w:pPr>
            <w:r w:rsidRPr="004647F5">
              <w:t xml:space="preserve">Richmond Hotel Premier Asakusa </w:t>
            </w:r>
            <w:r w:rsidR="006D21D0" w:rsidRPr="004647F5">
              <w:t>International, 2</w:t>
            </w:r>
            <w:r w:rsidR="00E162F1" w:rsidRPr="004647F5">
              <w:t xml:space="preserve"> Chome-6-7 Asakusa, Taito City, Tokyo 111-0032, Japan</w:t>
            </w:r>
          </w:p>
          <w:p w14:paraId="20D02772" w14:textId="31711680" w:rsidR="00E46C4F" w:rsidRPr="004647F5" w:rsidRDefault="006D21D0" w:rsidP="00E46C4F">
            <w:pPr>
              <w:pStyle w:val="Content"/>
              <w:numPr>
                <w:ilvl w:val="1"/>
                <w:numId w:val="4"/>
              </w:numPr>
            </w:pPr>
            <w:r w:rsidRPr="004647F5">
              <w:t xml:space="preserve">APA Hotel Shinjuku </w:t>
            </w:r>
            <w:proofErr w:type="spellStart"/>
            <w:r w:rsidRPr="004647F5">
              <w:t>Gyoemmae</w:t>
            </w:r>
            <w:proofErr w:type="spellEnd"/>
            <w:r w:rsidRPr="004647F5">
              <w:t>, 2 Chome-2-8 Shinjuku, Shinjuku City, Tokyo 160-0022, Japan</w:t>
            </w:r>
          </w:p>
          <w:p w14:paraId="65F36A74" w14:textId="3E2CCA86" w:rsidR="00F95681" w:rsidRPr="004647F5" w:rsidRDefault="00D1454E" w:rsidP="00D1454E">
            <w:pPr>
              <w:pStyle w:val="Content"/>
              <w:numPr>
                <w:ilvl w:val="0"/>
                <w:numId w:val="2"/>
              </w:numPr>
            </w:pPr>
            <w:r w:rsidRPr="004647F5">
              <w:lastRenderedPageBreak/>
              <w:t xml:space="preserve">The area to look </w:t>
            </w:r>
            <w:r w:rsidR="003376C7" w:rsidRPr="004647F5">
              <w:t xml:space="preserve">around those sites </w:t>
            </w:r>
            <w:r w:rsidRPr="004647F5">
              <w:t xml:space="preserve">for </w:t>
            </w:r>
            <w:r w:rsidR="003E761B" w:rsidRPr="004647F5">
              <w:t xml:space="preserve">sushi bars </w:t>
            </w:r>
            <w:r w:rsidR="003376C7" w:rsidRPr="004647F5">
              <w:t xml:space="preserve">restaurants </w:t>
            </w:r>
            <w:r w:rsidRPr="004647F5">
              <w:t xml:space="preserve">will be </w:t>
            </w:r>
            <w:r w:rsidR="003E761B" w:rsidRPr="004647F5">
              <w:t xml:space="preserve">around </w:t>
            </w:r>
            <w:r w:rsidR="00F95681" w:rsidRPr="004647F5">
              <w:t>600 meters from the hotel’s addresses.</w:t>
            </w:r>
          </w:p>
          <w:p w14:paraId="57623B9D" w14:textId="315643B4" w:rsidR="003376C7" w:rsidRPr="004647F5" w:rsidRDefault="003376C7" w:rsidP="00D1454E">
            <w:pPr>
              <w:pStyle w:val="Content"/>
              <w:numPr>
                <w:ilvl w:val="0"/>
                <w:numId w:val="2"/>
              </w:numPr>
            </w:pPr>
            <w:r w:rsidRPr="004647F5">
              <w:t xml:space="preserve">Only </w:t>
            </w:r>
            <w:r w:rsidR="008B6427" w:rsidRPr="004647F5">
              <w:t xml:space="preserve">ratings more than 7.0 </w:t>
            </w:r>
            <w:r w:rsidR="00861531" w:rsidRPr="004647F5">
              <w:t xml:space="preserve">indicated in Foursquare </w:t>
            </w:r>
            <w:r w:rsidR="008B6427" w:rsidRPr="004647F5">
              <w:t>will be considered for the analysis</w:t>
            </w:r>
            <w:r w:rsidR="00E910D0" w:rsidRPr="004647F5">
              <w:t xml:space="preserve"> between neighborhoods</w:t>
            </w:r>
            <w:r w:rsidR="008B6427" w:rsidRPr="004647F5">
              <w:t>.</w:t>
            </w:r>
          </w:p>
          <w:p w14:paraId="008FB9B3" w14:textId="30A092E4" w:rsidR="001E013C" w:rsidRPr="004647F5" w:rsidRDefault="008B6427" w:rsidP="001E013C">
            <w:pPr>
              <w:pStyle w:val="Content"/>
              <w:numPr>
                <w:ilvl w:val="0"/>
                <w:numId w:val="2"/>
              </w:numPr>
            </w:pPr>
            <w:r w:rsidRPr="004647F5">
              <w:t xml:space="preserve">The criteria to declare a winner will be the </w:t>
            </w:r>
            <w:r w:rsidR="00E910D0" w:rsidRPr="004647F5">
              <w:t xml:space="preserve">neighborhood </w:t>
            </w:r>
            <w:r w:rsidR="00E12D23" w:rsidRPr="004647F5">
              <w:t xml:space="preserve">or cluster of restaurants with more restaurants </w:t>
            </w:r>
            <w:r w:rsidR="007D7805" w:rsidRPr="004647F5">
              <w:t>with the ratings desired.</w:t>
            </w:r>
          </w:p>
          <w:p w14:paraId="02808E96" w14:textId="77777777" w:rsidR="007D7805" w:rsidRPr="004647F5" w:rsidRDefault="007D7805" w:rsidP="007D7805">
            <w:pPr>
              <w:pStyle w:val="Content"/>
            </w:pPr>
          </w:p>
          <w:p w14:paraId="0FA79A04" w14:textId="77777777" w:rsidR="001E013C" w:rsidRPr="004647F5" w:rsidRDefault="001E013C" w:rsidP="00320A27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4647F5">
              <w:rPr>
                <w:rFonts w:eastAsiaTheme="majorEastAsia" w:cstheme="majorBidi"/>
                <w:sz w:val="36"/>
                <w:szCs w:val="26"/>
              </w:rPr>
              <w:t xml:space="preserve">A description of the data and how it will be used to solve the </w:t>
            </w:r>
            <w:proofErr w:type="gramStart"/>
            <w:r w:rsidRPr="004647F5">
              <w:rPr>
                <w:rFonts w:eastAsiaTheme="majorEastAsia" w:cstheme="majorBidi"/>
                <w:sz w:val="36"/>
                <w:szCs w:val="26"/>
              </w:rPr>
              <w:t>problem</w:t>
            </w:r>
            <w:proofErr w:type="gramEnd"/>
          </w:p>
          <w:p w14:paraId="55C7DFEF" w14:textId="77777777" w:rsidR="001E013C" w:rsidRPr="004647F5" w:rsidRDefault="001E013C" w:rsidP="00320A27">
            <w:pPr>
              <w:pStyle w:val="Content"/>
              <w:rPr>
                <w:rFonts w:ascii="Arial" w:eastAsiaTheme="majorEastAsia" w:hAnsi="Arial" w:cstheme="majorBidi"/>
                <w:sz w:val="36"/>
                <w:szCs w:val="26"/>
                <w:shd w:val="clear" w:color="auto" w:fill="FFFFFF"/>
              </w:rPr>
            </w:pPr>
          </w:p>
          <w:p w14:paraId="3616A611" w14:textId="217BCC71" w:rsidR="009B1551" w:rsidRPr="004647F5" w:rsidRDefault="00320A27" w:rsidP="00320A27">
            <w:pPr>
              <w:pStyle w:val="Content"/>
            </w:pPr>
            <w:r w:rsidRPr="004647F5">
              <w:t xml:space="preserve">I will use </w:t>
            </w:r>
            <w:r w:rsidR="00CF5F62" w:rsidRPr="004647F5">
              <w:t>the</w:t>
            </w:r>
            <w:r w:rsidRPr="004647F5">
              <w:t xml:space="preserve"> following </w:t>
            </w:r>
            <w:r w:rsidR="009B1551" w:rsidRPr="004647F5">
              <w:t>data:</w:t>
            </w:r>
          </w:p>
          <w:p w14:paraId="255EBE4E" w14:textId="3EB7731A" w:rsidR="00615272" w:rsidRPr="004647F5" w:rsidRDefault="00615272" w:rsidP="00320A27">
            <w:pPr>
              <w:pStyle w:val="Content"/>
            </w:pPr>
          </w:p>
          <w:p w14:paraId="1EC79233" w14:textId="32B0B2E2" w:rsidR="00615272" w:rsidRPr="004647F5" w:rsidRDefault="00CD17F4" w:rsidP="00CD17F4">
            <w:pPr>
              <w:pStyle w:val="Content"/>
              <w:numPr>
                <w:ilvl w:val="0"/>
                <w:numId w:val="7"/>
              </w:numPr>
            </w:pPr>
            <w:r w:rsidRPr="004647F5">
              <w:t>Using the actual addresses of the hotels, I will get the coordinates (latitude and longitudes) of those sites</w:t>
            </w:r>
            <w:r w:rsidR="00A951F7" w:rsidRPr="004647F5">
              <w:t xml:space="preserve"> us</w:t>
            </w:r>
            <w:r w:rsidR="00032D39" w:rsidRPr="004647F5">
              <w:t>ing geopy library.</w:t>
            </w:r>
          </w:p>
          <w:p w14:paraId="33D813E2" w14:textId="5231115E" w:rsidR="00701CB1" w:rsidRPr="004647F5" w:rsidRDefault="00701CB1" w:rsidP="00CD17F4">
            <w:pPr>
              <w:pStyle w:val="Content"/>
              <w:numPr>
                <w:ilvl w:val="0"/>
                <w:numId w:val="7"/>
              </w:numPr>
            </w:pPr>
            <w:r w:rsidRPr="004647F5">
              <w:t xml:space="preserve">I will be able to </w:t>
            </w:r>
            <w:r w:rsidR="00A951F7" w:rsidRPr="004647F5">
              <w:t>show those sites in maps to describe the area</w:t>
            </w:r>
            <w:r w:rsidR="00032D39" w:rsidRPr="004647F5">
              <w:t>s</w:t>
            </w:r>
            <w:r w:rsidR="00A951F7" w:rsidRPr="004647F5">
              <w:t xml:space="preserve"> and </w:t>
            </w:r>
            <w:r w:rsidR="00032D39" w:rsidRPr="004647F5">
              <w:t>surroundings</w:t>
            </w:r>
            <w:r w:rsidR="00A951F7" w:rsidRPr="004647F5">
              <w:t xml:space="preserve"> using Folium </w:t>
            </w:r>
            <w:r w:rsidR="005106D0" w:rsidRPr="004647F5">
              <w:t>library.</w:t>
            </w:r>
          </w:p>
          <w:p w14:paraId="6DE9592D" w14:textId="56D753E9" w:rsidR="00C91127" w:rsidRPr="004647F5" w:rsidRDefault="00F12462" w:rsidP="00CD17F4">
            <w:pPr>
              <w:pStyle w:val="Content"/>
              <w:numPr>
                <w:ilvl w:val="0"/>
                <w:numId w:val="7"/>
              </w:numPr>
            </w:pPr>
            <w:r w:rsidRPr="004647F5">
              <w:t>Using Fours</w:t>
            </w:r>
            <w:r w:rsidR="00D90BBA" w:rsidRPr="004647F5">
              <w:t>quare</w:t>
            </w:r>
            <w:r w:rsidR="00032D39" w:rsidRPr="004647F5">
              <w:t xml:space="preserve"> API</w:t>
            </w:r>
            <w:r w:rsidR="00D90BBA" w:rsidRPr="004647F5">
              <w:t xml:space="preserve">, </w:t>
            </w:r>
            <w:r w:rsidRPr="004647F5">
              <w:t xml:space="preserve">I </w:t>
            </w:r>
            <w:r w:rsidR="00A97FA0" w:rsidRPr="004647F5">
              <w:t>will be</w:t>
            </w:r>
            <w:r w:rsidRPr="004647F5">
              <w:t xml:space="preserve"> </w:t>
            </w:r>
            <w:r w:rsidR="00032D39" w:rsidRPr="004647F5">
              <w:t xml:space="preserve">able to </w:t>
            </w:r>
            <w:r w:rsidRPr="004647F5">
              <w:t>get information about</w:t>
            </w:r>
            <w:r w:rsidR="00D90BBA" w:rsidRPr="004647F5">
              <w:t xml:space="preserve"> restaurants with the criteria </w:t>
            </w:r>
            <w:r w:rsidR="00C91127" w:rsidRPr="004647F5">
              <w:t>indicated (sushi bars, proximity to hotels, ranking etc.)</w:t>
            </w:r>
            <w:r w:rsidR="00032D39" w:rsidRPr="004647F5">
              <w:t xml:space="preserve"> and convert that information into data frame format.</w:t>
            </w:r>
          </w:p>
          <w:p w14:paraId="1B999A44" w14:textId="54595472" w:rsidR="00701CB1" w:rsidRPr="004647F5" w:rsidRDefault="00C91127" w:rsidP="00CD17F4">
            <w:pPr>
              <w:pStyle w:val="Content"/>
              <w:numPr>
                <w:ilvl w:val="0"/>
                <w:numId w:val="7"/>
              </w:numPr>
            </w:pPr>
            <w:r w:rsidRPr="004647F5">
              <w:t xml:space="preserve">I will convert all data </w:t>
            </w:r>
            <w:r w:rsidR="00805E6F" w:rsidRPr="004647F5">
              <w:t>downloaded by sites</w:t>
            </w:r>
            <w:r w:rsidR="00032D39" w:rsidRPr="004647F5">
              <w:t>, locations</w:t>
            </w:r>
            <w:r w:rsidR="00470FA7" w:rsidRPr="004647F5">
              <w:t xml:space="preserve"> etc. </w:t>
            </w:r>
            <w:r w:rsidR="00805E6F" w:rsidRPr="004647F5">
              <w:t xml:space="preserve">into </w:t>
            </w:r>
            <w:r w:rsidR="00470FA7" w:rsidRPr="004647F5">
              <w:t xml:space="preserve">a </w:t>
            </w:r>
            <w:r w:rsidR="00701CB1" w:rsidRPr="004647F5">
              <w:t>data frame</w:t>
            </w:r>
            <w:r w:rsidR="00805E6F" w:rsidRPr="004647F5">
              <w:t xml:space="preserve"> format</w:t>
            </w:r>
            <w:r w:rsidR="00470FA7" w:rsidRPr="004647F5">
              <w:t xml:space="preserve"> a</w:t>
            </w:r>
            <w:r w:rsidR="00805E6F" w:rsidRPr="004647F5">
              <w:t xml:space="preserve">nd </w:t>
            </w:r>
            <w:r w:rsidR="00A97FA0" w:rsidRPr="004647F5">
              <w:t>proceed with the cleanup process</w:t>
            </w:r>
            <w:r w:rsidR="00805E6F" w:rsidRPr="004647F5">
              <w:t xml:space="preserve">, basically, I need to </w:t>
            </w:r>
            <w:r w:rsidR="00A97FA0" w:rsidRPr="004647F5">
              <w:t xml:space="preserve">build </w:t>
            </w:r>
            <w:r w:rsidR="00805E6F" w:rsidRPr="004647F5">
              <w:t>one</w:t>
            </w:r>
            <w:r w:rsidR="00A97FA0" w:rsidRPr="004647F5">
              <w:t xml:space="preserve"> </w:t>
            </w:r>
            <w:r w:rsidR="00701CB1" w:rsidRPr="004647F5">
              <w:t>data frame</w:t>
            </w:r>
            <w:r w:rsidR="00805E6F" w:rsidRPr="004647F5">
              <w:t xml:space="preserve"> with the following information</w:t>
            </w:r>
            <w:r w:rsidR="00701CB1" w:rsidRPr="004647F5">
              <w:t>:</w:t>
            </w:r>
          </w:p>
          <w:p w14:paraId="020976B4" w14:textId="1E3F7C7E" w:rsidR="00A97FA0" w:rsidRPr="004647F5" w:rsidRDefault="00AD40F0" w:rsidP="00AD40F0">
            <w:pPr>
              <w:pStyle w:val="Content"/>
              <w:numPr>
                <w:ilvl w:val="1"/>
                <w:numId w:val="7"/>
              </w:numPr>
            </w:pPr>
            <w:r w:rsidRPr="004647F5">
              <w:t>Name of restaurant</w:t>
            </w:r>
          </w:p>
          <w:p w14:paraId="0497ADEA" w14:textId="1FF4E604" w:rsidR="00AD40F0" w:rsidRPr="004647F5" w:rsidRDefault="00AD40F0" w:rsidP="00AD40F0">
            <w:pPr>
              <w:pStyle w:val="Content"/>
              <w:numPr>
                <w:ilvl w:val="1"/>
                <w:numId w:val="7"/>
              </w:numPr>
            </w:pPr>
            <w:r w:rsidRPr="004647F5">
              <w:t>Location no more far that 600 meters from hotels</w:t>
            </w:r>
          </w:p>
          <w:p w14:paraId="0BC9F021" w14:textId="1BA4BA84" w:rsidR="00AD40F0" w:rsidRPr="004647F5" w:rsidRDefault="00AD40F0" w:rsidP="00AD40F0">
            <w:pPr>
              <w:pStyle w:val="Content"/>
              <w:numPr>
                <w:ilvl w:val="1"/>
                <w:numId w:val="7"/>
              </w:numPr>
            </w:pPr>
            <w:r w:rsidRPr="004647F5">
              <w:t>Ranking &gt;=7.0</w:t>
            </w:r>
          </w:p>
          <w:p w14:paraId="6125E4AA" w14:textId="77777777" w:rsidR="004647F5" w:rsidRPr="004647F5" w:rsidRDefault="009730FA" w:rsidP="00CD17F4">
            <w:pPr>
              <w:pStyle w:val="Content"/>
              <w:numPr>
                <w:ilvl w:val="0"/>
                <w:numId w:val="7"/>
              </w:numPr>
            </w:pPr>
            <w:r w:rsidRPr="004647F5">
              <w:t xml:space="preserve">I will be able to draw both neighborhoods and get </w:t>
            </w:r>
            <w:r w:rsidR="004647F5" w:rsidRPr="004647F5">
              <w:t>a visual approach which cluster is better than the other in terms of quantity of restaurants that comply the requirements.</w:t>
            </w:r>
          </w:p>
          <w:p w14:paraId="027CE843" w14:textId="77777777" w:rsidR="004647F5" w:rsidRDefault="004647F5" w:rsidP="00DF027C">
            <w:pPr>
              <w:pStyle w:val="Content"/>
            </w:pPr>
          </w:p>
          <w:p w14:paraId="59ECDD2A" w14:textId="77777777" w:rsidR="00B039A0" w:rsidRDefault="005106D0" w:rsidP="00536916">
            <w:pPr>
              <w:pStyle w:val="Content"/>
            </w:pPr>
            <w:r>
              <w:t>In case I need further information or in</w:t>
            </w:r>
            <w:r w:rsidR="00536916">
              <w:t xml:space="preserve">troduce new requirements or caveats during the analysis and coding process, those will be indicated in the </w:t>
            </w:r>
            <w:proofErr w:type="spellStart"/>
            <w:r w:rsidR="00536916">
              <w:t>Jupyter</w:t>
            </w:r>
            <w:proofErr w:type="spellEnd"/>
            <w:r w:rsidR="00536916">
              <w:t xml:space="preserve"> notebook.</w:t>
            </w:r>
            <w:r w:rsidR="0038469E" w:rsidRPr="004647F5">
              <w:t xml:space="preserve"> </w:t>
            </w:r>
          </w:p>
          <w:p w14:paraId="14702A0A" w14:textId="1C573DDC" w:rsidR="00536916" w:rsidRPr="004647F5" w:rsidRDefault="00536916" w:rsidP="00536916">
            <w:pPr>
              <w:pStyle w:val="Content"/>
            </w:pPr>
          </w:p>
        </w:tc>
      </w:tr>
      <w:tr w:rsidR="00DF027C" w14:paraId="2ED8D92B" w14:textId="77777777" w:rsidTr="00F36065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3F39FE2D" w14:textId="76651A66" w:rsidR="00DF027C" w:rsidRPr="00F36065" w:rsidRDefault="00F36065" w:rsidP="00DF027C">
            <w:pPr>
              <w:pStyle w:val="EmphasisText"/>
              <w:jc w:val="center"/>
              <w:rPr>
                <w:sz w:val="32"/>
                <w:szCs w:val="32"/>
              </w:rPr>
            </w:pPr>
            <w:proofErr w:type="gramStart"/>
            <w:r w:rsidRPr="00F36065">
              <w:rPr>
                <w:sz w:val="32"/>
                <w:szCs w:val="32"/>
              </w:rPr>
              <w:lastRenderedPageBreak/>
              <w:t>Let’s</w:t>
            </w:r>
            <w:proofErr w:type="gramEnd"/>
            <w:r w:rsidRPr="00F3606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go for it and learn in the process!</w:t>
            </w:r>
          </w:p>
        </w:tc>
      </w:tr>
      <w:tr w:rsidR="00DF027C" w14:paraId="4130F57F" w14:textId="77777777" w:rsidTr="00F36065">
        <w:trPr>
          <w:trHeight w:val="5931"/>
        </w:trPr>
        <w:tc>
          <w:tcPr>
            <w:tcW w:w="9999" w:type="dxa"/>
          </w:tcPr>
          <w:p w14:paraId="6C097095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0E46DC3C" w14:textId="77777777" w:rsidR="0087605E" w:rsidRPr="00D70D02" w:rsidRDefault="0087605E" w:rsidP="00DF027C"/>
    <w:sectPr w:rsidR="0087605E" w:rsidRPr="00D70D02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9B251" w14:textId="77777777" w:rsidR="0074190A" w:rsidRDefault="0074190A">
      <w:r>
        <w:separator/>
      </w:r>
    </w:p>
    <w:p w14:paraId="46CA8F4A" w14:textId="77777777" w:rsidR="0074190A" w:rsidRDefault="0074190A"/>
  </w:endnote>
  <w:endnote w:type="continuationSeparator" w:id="0">
    <w:p w14:paraId="5026B840" w14:textId="77777777" w:rsidR="0074190A" w:rsidRDefault="0074190A">
      <w:r>
        <w:continuationSeparator/>
      </w:r>
    </w:p>
    <w:p w14:paraId="78775F0A" w14:textId="77777777" w:rsidR="0074190A" w:rsidRDefault="0074190A"/>
  </w:endnote>
  <w:endnote w:type="continuationNotice" w:id="1">
    <w:p w14:paraId="79D2D500" w14:textId="77777777" w:rsidR="004501C4" w:rsidRDefault="004501C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D44D0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525B59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6FC72" w14:textId="77777777" w:rsidR="0074190A" w:rsidRDefault="0074190A">
      <w:r>
        <w:separator/>
      </w:r>
    </w:p>
    <w:p w14:paraId="46BF7256" w14:textId="77777777" w:rsidR="0074190A" w:rsidRDefault="0074190A"/>
  </w:footnote>
  <w:footnote w:type="continuationSeparator" w:id="0">
    <w:p w14:paraId="37EF16EC" w14:textId="77777777" w:rsidR="0074190A" w:rsidRDefault="0074190A">
      <w:r>
        <w:continuationSeparator/>
      </w:r>
    </w:p>
    <w:p w14:paraId="6A4F23BD" w14:textId="77777777" w:rsidR="0074190A" w:rsidRDefault="0074190A"/>
  </w:footnote>
  <w:footnote w:type="continuationNotice" w:id="1">
    <w:p w14:paraId="50F9CBBA" w14:textId="77777777" w:rsidR="004501C4" w:rsidRDefault="004501C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A46C3F1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44305EA" w14:textId="77777777" w:rsidR="00D077E9" w:rsidRDefault="00D077E9">
          <w:pPr>
            <w:pStyle w:val="Header"/>
          </w:pPr>
        </w:p>
      </w:tc>
    </w:tr>
  </w:tbl>
  <w:p w14:paraId="77D7B789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33097"/>
    <w:multiLevelType w:val="multilevel"/>
    <w:tmpl w:val="9644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9454C"/>
    <w:multiLevelType w:val="hybridMultilevel"/>
    <w:tmpl w:val="54522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19B1"/>
    <w:multiLevelType w:val="hybridMultilevel"/>
    <w:tmpl w:val="3D3CA550"/>
    <w:lvl w:ilvl="0" w:tplc="82A697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505AE"/>
    <w:multiLevelType w:val="hybridMultilevel"/>
    <w:tmpl w:val="257EDCEC"/>
    <w:lvl w:ilvl="0" w:tplc="82A697F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C0339"/>
    <w:multiLevelType w:val="hybridMultilevel"/>
    <w:tmpl w:val="7C52DB94"/>
    <w:lvl w:ilvl="0" w:tplc="82A697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809FD"/>
    <w:multiLevelType w:val="hybridMultilevel"/>
    <w:tmpl w:val="8E363AF2"/>
    <w:lvl w:ilvl="0" w:tplc="82A697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5D66"/>
    <w:multiLevelType w:val="hybridMultilevel"/>
    <w:tmpl w:val="A5D68098"/>
    <w:lvl w:ilvl="0" w:tplc="82A697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9E"/>
    <w:rsid w:val="0002482E"/>
    <w:rsid w:val="00032D39"/>
    <w:rsid w:val="00050324"/>
    <w:rsid w:val="00054C69"/>
    <w:rsid w:val="000A0150"/>
    <w:rsid w:val="000A2AB4"/>
    <w:rsid w:val="000C0011"/>
    <w:rsid w:val="000E63C9"/>
    <w:rsid w:val="00130E9D"/>
    <w:rsid w:val="00150A6D"/>
    <w:rsid w:val="00185B35"/>
    <w:rsid w:val="001C10B9"/>
    <w:rsid w:val="001E013C"/>
    <w:rsid w:val="001F2BC8"/>
    <w:rsid w:val="001F5F6B"/>
    <w:rsid w:val="001F7BC9"/>
    <w:rsid w:val="002434E1"/>
    <w:rsid w:val="00243EBC"/>
    <w:rsid w:val="00246A35"/>
    <w:rsid w:val="00260C2A"/>
    <w:rsid w:val="00284348"/>
    <w:rsid w:val="002E339F"/>
    <w:rsid w:val="002E5A5B"/>
    <w:rsid w:val="002F51F5"/>
    <w:rsid w:val="00312137"/>
    <w:rsid w:val="00320A27"/>
    <w:rsid w:val="00330359"/>
    <w:rsid w:val="003342E5"/>
    <w:rsid w:val="00334F50"/>
    <w:rsid w:val="0033762F"/>
    <w:rsid w:val="003376C7"/>
    <w:rsid w:val="00341036"/>
    <w:rsid w:val="00353E74"/>
    <w:rsid w:val="003569B3"/>
    <w:rsid w:val="00366C7E"/>
    <w:rsid w:val="003830CA"/>
    <w:rsid w:val="0038469E"/>
    <w:rsid w:val="00384EA3"/>
    <w:rsid w:val="00391EA2"/>
    <w:rsid w:val="003A39A1"/>
    <w:rsid w:val="003C2191"/>
    <w:rsid w:val="003D3863"/>
    <w:rsid w:val="003E761B"/>
    <w:rsid w:val="004110DE"/>
    <w:rsid w:val="0044085A"/>
    <w:rsid w:val="004501C4"/>
    <w:rsid w:val="004647F5"/>
    <w:rsid w:val="00470FA7"/>
    <w:rsid w:val="004A38E4"/>
    <w:rsid w:val="004A74FE"/>
    <w:rsid w:val="004B21A5"/>
    <w:rsid w:val="00502767"/>
    <w:rsid w:val="005037F0"/>
    <w:rsid w:val="00503FAD"/>
    <w:rsid w:val="005106D0"/>
    <w:rsid w:val="00516A86"/>
    <w:rsid w:val="005275F6"/>
    <w:rsid w:val="00536916"/>
    <w:rsid w:val="00547B6D"/>
    <w:rsid w:val="00572102"/>
    <w:rsid w:val="005B7E39"/>
    <w:rsid w:val="005F1BB0"/>
    <w:rsid w:val="00610F31"/>
    <w:rsid w:val="00615272"/>
    <w:rsid w:val="00656C4D"/>
    <w:rsid w:val="006A64B8"/>
    <w:rsid w:val="006D21D0"/>
    <w:rsid w:val="006E208F"/>
    <w:rsid w:val="006E5716"/>
    <w:rsid w:val="00701CB1"/>
    <w:rsid w:val="0071631A"/>
    <w:rsid w:val="0071684C"/>
    <w:rsid w:val="007302B3"/>
    <w:rsid w:val="00730733"/>
    <w:rsid w:val="00730E3A"/>
    <w:rsid w:val="00736AAF"/>
    <w:rsid w:val="0074190A"/>
    <w:rsid w:val="00765B2A"/>
    <w:rsid w:val="00783A34"/>
    <w:rsid w:val="007A3A4F"/>
    <w:rsid w:val="007C6B52"/>
    <w:rsid w:val="007D16C5"/>
    <w:rsid w:val="007D7805"/>
    <w:rsid w:val="00805E6F"/>
    <w:rsid w:val="0082712F"/>
    <w:rsid w:val="00842E3F"/>
    <w:rsid w:val="00861531"/>
    <w:rsid w:val="00862FE4"/>
    <w:rsid w:val="0086389A"/>
    <w:rsid w:val="0087605E"/>
    <w:rsid w:val="008A2A9F"/>
    <w:rsid w:val="008B1FEE"/>
    <w:rsid w:val="008B6427"/>
    <w:rsid w:val="008F070C"/>
    <w:rsid w:val="00903C32"/>
    <w:rsid w:val="00916B16"/>
    <w:rsid w:val="009173B9"/>
    <w:rsid w:val="0093335D"/>
    <w:rsid w:val="0093613E"/>
    <w:rsid w:val="00943026"/>
    <w:rsid w:val="00966B81"/>
    <w:rsid w:val="009730FA"/>
    <w:rsid w:val="009B1551"/>
    <w:rsid w:val="009C2AF3"/>
    <w:rsid w:val="009C7720"/>
    <w:rsid w:val="009F48F9"/>
    <w:rsid w:val="00A23AFA"/>
    <w:rsid w:val="00A31B3E"/>
    <w:rsid w:val="00A45594"/>
    <w:rsid w:val="00A532F3"/>
    <w:rsid w:val="00A64979"/>
    <w:rsid w:val="00A81B9D"/>
    <w:rsid w:val="00A8489E"/>
    <w:rsid w:val="00A951F7"/>
    <w:rsid w:val="00A97FA0"/>
    <w:rsid w:val="00AA40AE"/>
    <w:rsid w:val="00AC29F3"/>
    <w:rsid w:val="00AD40F0"/>
    <w:rsid w:val="00B039A0"/>
    <w:rsid w:val="00B231E5"/>
    <w:rsid w:val="00B55145"/>
    <w:rsid w:val="00BB3070"/>
    <w:rsid w:val="00BC77A5"/>
    <w:rsid w:val="00C02B87"/>
    <w:rsid w:val="00C24783"/>
    <w:rsid w:val="00C24B51"/>
    <w:rsid w:val="00C25148"/>
    <w:rsid w:val="00C3698C"/>
    <w:rsid w:val="00C4086D"/>
    <w:rsid w:val="00C821B4"/>
    <w:rsid w:val="00C877A9"/>
    <w:rsid w:val="00C91127"/>
    <w:rsid w:val="00C9121B"/>
    <w:rsid w:val="00CA04D5"/>
    <w:rsid w:val="00CA1896"/>
    <w:rsid w:val="00CB5B28"/>
    <w:rsid w:val="00CC31B4"/>
    <w:rsid w:val="00CD17F4"/>
    <w:rsid w:val="00CE1064"/>
    <w:rsid w:val="00CF5371"/>
    <w:rsid w:val="00CF5F62"/>
    <w:rsid w:val="00D0323A"/>
    <w:rsid w:val="00D0559F"/>
    <w:rsid w:val="00D077E9"/>
    <w:rsid w:val="00D1454E"/>
    <w:rsid w:val="00D417AF"/>
    <w:rsid w:val="00D42CB7"/>
    <w:rsid w:val="00D5413D"/>
    <w:rsid w:val="00D570A9"/>
    <w:rsid w:val="00D654FF"/>
    <w:rsid w:val="00D655C8"/>
    <w:rsid w:val="00D70D02"/>
    <w:rsid w:val="00D770C7"/>
    <w:rsid w:val="00D77347"/>
    <w:rsid w:val="00D86945"/>
    <w:rsid w:val="00D90290"/>
    <w:rsid w:val="00D90BBA"/>
    <w:rsid w:val="00DB2E15"/>
    <w:rsid w:val="00DC1B0C"/>
    <w:rsid w:val="00DD152F"/>
    <w:rsid w:val="00DE213F"/>
    <w:rsid w:val="00DF027C"/>
    <w:rsid w:val="00E00A32"/>
    <w:rsid w:val="00E12D23"/>
    <w:rsid w:val="00E162F1"/>
    <w:rsid w:val="00E22ACD"/>
    <w:rsid w:val="00E3630A"/>
    <w:rsid w:val="00E46C4F"/>
    <w:rsid w:val="00E620B0"/>
    <w:rsid w:val="00E81B40"/>
    <w:rsid w:val="00E910D0"/>
    <w:rsid w:val="00EC32BD"/>
    <w:rsid w:val="00EF045A"/>
    <w:rsid w:val="00EF555B"/>
    <w:rsid w:val="00F027BB"/>
    <w:rsid w:val="00F11DCF"/>
    <w:rsid w:val="00F12462"/>
    <w:rsid w:val="00F1277D"/>
    <w:rsid w:val="00F162EA"/>
    <w:rsid w:val="00F36065"/>
    <w:rsid w:val="00F52D27"/>
    <w:rsid w:val="00F83484"/>
    <w:rsid w:val="00F83527"/>
    <w:rsid w:val="00F95681"/>
    <w:rsid w:val="00FD583F"/>
    <w:rsid w:val="00FD7488"/>
    <w:rsid w:val="00FF16B4"/>
    <w:rsid w:val="00FF6B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065FC5"/>
  <w15:docId w15:val="{F3DF5C9E-010B-4261-9AD9-BFDA1CBA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grkhzd">
    <w:name w:val="grkhzd"/>
    <w:basedOn w:val="DefaultParagraphFont"/>
    <w:rsid w:val="00E162F1"/>
  </w:style>
  <w:style w:type="character" w:customStyle="1" w:styleId="lrzxr">
    <w:name w:val="lrzxr"/>
    <w:basedOn w:val="DefaultParagraphFont"/>
    <w:rsid w:val="00E1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5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nflo\AppData\Local\Microsoft\Office\16.0\DTS\en-US%7b8F9C77A0-6793-4F06-825C-E197D2357149%7d\%7bF91435B9-2332-4A15-B816-E7C5CEFB4FD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9EA530105B44C1BA3E75AE2C107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DFC40-8936-4DE9-ABCA-A5CF8D5883F8}"/>
      </w:docPartPr>
      <w:docPartBody>
        <w:p w:rsidR="005417B8" w:rsidRDefault="003279EA">
          <w:pPr>
            <w:pStyle w:val="539EA530105B44C1BA3E75AE2C1075AC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9634706854E4ACB95D764A8A3A84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15E65-AAAA-48F8-A7A8-09117DEB670B}"/>
      </w:docPartPr>
      <w:docPartBody>
        <w:p w:rsidR="005417B8" w:rsidRDefault="003279EA">
          <w:pPr>
            <w:pStyle w:val="19634706854E4ACB95D764A8A3A8493B"/>
          </w:pPr>
          <w:r>
            <w:t>COMPANY NAME</w:t>
          </w:r>
        </w:p>
      </w:docPartBody>
    </w:docPart>
    <w:docPart>
      <w:docPartPr>
        <w:name w:val="FC6F2BA415CB4CDAB1ED13F12D983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DCB49-A442-402B-B3B0-CF7C8F7C36C9}"/>
      </w:docPartPr>
      <w:docPartBody>
        <w:p w:rsidR="005417B8" w:rsidRDefault="003279EA">
          <w:pPr>
            <w:pStyle w:val="FC6F2BA415CB4CDAB1ED13F12D983E9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B8"/>
    <w:rsid w:val="003279EA"/>
    <w:rsid w:val="0054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539EA530105B44C1BA3E75AE2C1075AC">
    <w:name w:val="539EA530105B44C1BA3E75AE2C1075AC"/>
  </w:style>
  <w:style w:type="paragraph" w:customStyle="1" w:styleId="19634706854E4ACB95D764A8A3A8493B">
    <w:name w:val="19634706854E4ACB95D764A8A3A8493B"/>
  </w:style>
  <w:style w:type="paragraph" w:customStyle="1" w:styleId="FC6F2BA415CB4CDAB1ED13F12D983E98">
    <w:name w:val="FC6F2BA415CB4CDAB1ED13F12D983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Fernando Noe Flores Ramirez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{F91435B9-2332-4A15-B816-E7C5CEFB4FD3}tf16392850_win32</Template>
  <TotalTime>11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Flores</dc:creator>
  <cp:keywords/>
  <cp:lastModifiedBy>Fernando Flores</cp:lastModifiedBy>
  <cp:revision>2</cp:revision>
  <cp:lastPrinted>2006-08-01T17:47:00Z</cp:lastPrinted>
  <dcterms:created xsi:type="dcterms:W3CDTF">2021-02-06T16:33:00Z</dcterms:created>
  <dcterms:modified xsi:type="dcterms:W3CDTF">2021-02-06T16:33:00Z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